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B6" w:rsidRDefault="00293D59" w:rsidP="00293D59">
      <w:pPr>
        <w:pStyle w:val="Title"/>
        <w:jc w:val="center"/>
        <w:rPr>
          <w:b/>
          <w:u w:val="single"/>
        </w:rPr>
      </w:pPr>
      <w:r w:rsidRPr="00293D59">
        <w:rPr>
          <w:b/>
          <w:u w:val="single"/>
        </w:rPr>
        <w:t>Advanced Programming – CW1</w:t>
      </w:r>
    </w:p>
    <w:p w:rsidR="00293D59" w:rsidRPr="00293D59" w:rsidRDefault="00293D59" w:rsidP="00293D59">
      <w:pPr>
        <w:pStyle w:val="Heading1"/>
        <w:rPr>
          <w:b/>
          <w:u w:val="single"/>
        </w:rPr>
      </w:pPr>
      <w:r w:rsidRPr="00293D59">
        <w:rPr>
          <w:b/>
          <w:u w:val="single"/>
        </w:rPr>
        <w:t>Task 1</w:t>
      </w:r>
    </w:p>
    <w:p w:rsidR="007D7111" w:rsidRDefault="007D7111" w:rsidP="00293D59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318000" cy="4770120"/>
            <wp:effectExtent l="0" t="0" r="6350" b="0"/>
            <wp:wrapTight wrapText="bothSides">
              <wp:wrapPolygon edited="0">
                <wp:start x="0" y="0"/>
                <wp:lineTo x="0" y="21479"/>
                <wp:lineTo x="21536" y="21479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4" t="12989" r="45878" b="22324"/>
                    <a:stretch/>
                  </pic:blipFill>
                  <pic:spPr bwMode="auto">
                    <a:xfrm>
                      <a:off x="0" y="0"/>
                      <a:ext cx="4318000" cy="477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4792980" cy="3063240"/>
            <wp:effectExtent l="0" t="0" r="7620" b="3810"/>
            <wp:wrapTight wrapText="bothSides">
              <wp:wrapPolygon edited="0">
                <wp:start x="0" y="0"/>
                <wp:lineTo x="0" y="21493"/>
                <wp:lineTo x="21548" y="21493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8" t="8774" r="62488" b="53773"/>
                    <a:stretch/>
                  </pic:blipFill>
                  <pic:spPr bwMode="auto">
                    <a:xfrm>
                      <a:off x="0" y="0"/>
                      <a:ext cx="479298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111" w:rsidRDefault="007D7111" w:rsidP="007D7111"/>
    <w:p w:rsidR="007D7111" w:rsidRDefault="007D7111" w:rsidP="007D7111">
      <w:pPr>
        <w:tabs>
          <w:tab w:val="left" w:pos="1548"/>
        </w:tabs>
      </w:pPr>
      <w:r>
        <w:tab/>
      </w:r>
    </w:p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Pr="007D7111" w:rsidRDefault="007D7111" w:rsidP="007D7111"/>
    <w:p w:rsidR="007D7111" w:rsidRDefault="007D7111" w:rsidP="007D7111"/>
    <w:p w:rsidR="00293D59" w:rsidRDefault="00293D59" w:rsidP="007D7111"/>
    <w:p w:rsidR="007D7111" w:rsidRPr="00D37C3B" w:rsidRDefault="00905157" w:rsidP="00905157">
      <w:pPr>
        <w:pStyle w:val="Heading2"/>
        <w:rPr>
          <w:b/>
          <w:u w:val="single"/>
        </w:rPr>
      </w:pPr>
      <w:r w:rsidRPr="00D37C3B">
        <w:rPr>
          <w:b/>
          <w:u w:val="single"/>
        </w:rPr>
        <w:lastRenderedPageBreak/>
        <w:t>Task1.cpp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Task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DrawableGameComponent.h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Initialise()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"Initialising game"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Terminate()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"Terminating game"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 *G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SetInitialise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*Initialise);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SetTerminate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*Terminate);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DrawableGameComponent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905157" w:rsidRPr="00D37C3B" w:rsidRDefault="00905157" w:rsidP="00905157">
      <w:pPr>
        <w:pStyle w:val="Heading2"/>
        <w:rPr>
          <w:b/>
          <w:u w:val="single"/>
        </w:rPr>
      </w:pPr>
      <w:proofErr w:type="spellStart"/>
      <w:r w:rsidRPr="00D37C3B">
        <w:rPr>
          <w:b/>
          <w:u w:val="single"/>
        </w:rPr>
        <w:t>Game.h</w:t>
      </w:r>
      <w:proofErr w:type="spellEnd"/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2B91AF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>)();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Run();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SetInitialise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SetTerminate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term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components;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initialise;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terminate;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TICKS_1000MS;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05157" w:rsidRDefault="00905157" w:rsidP="00905157"/>
    <w:p w:rsidR="00905157" w:rsidRDefault="00905157" w:rsidP="00905157"/>
    <w:p w:rsidR="00905157" w:rsidRDefault="00905157" w:rsidP="00905157"/>
    <w:p w:rsidR="00905157" w:rsidRPr="00D37C3B" w:rsidRDefault="00905157" w:rsidP="00905157">
      <w:pPr>
        <w:pStyle w:val="Heading2"/>
        <w:rPr>
          <w:b/>
          <w:u w:val="single"/>
        </w:rPr>
      </w:pPr>
      <w:r w:rsidRPr="00D37C3B">
        <w:rPr>
          <w:b/>
          <w:u w:val="single"/>
        </w:rPr>
        <w:lastRenderedPageBreak/>
        <w:t>Game.cpp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::Add(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componentCount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 TICKS_1000MS(1000)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::Run()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__time32_t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 a &lt; 5; a++)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_localtime32_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&amp;time,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]-&gt;Update(&amp;time);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TICKS_1000MS);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terminate(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SetInitialise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SetTerminate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term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term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905157" w:rsidRPr="00D37C3B" w:rsidRDefault="00905157" w:rsidP="00905157">
      <w:pPr>
        <w:pStyle w:val="Heading2"/>
        <w:rPr>
          <w:b/>
          <w:u w:val="single"/>
        </w:rPr>
      </w:pPr>
      <w:proofErr w:type="spellStart"/>
      <w:r w:rsidRPr="00D37C3B">
        <w:rPr>
          <w:b/>
          <w:u w:val="single"/>
        </w:rPr>
        <w:t>GameComponent.h</w:t>
      </w:r>
      <w:proofErr w:type="spellEnd"/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DrawableGameComponent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instances;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905157" w:rsidRPr="00D37C3B" w:rsidRDefault="00905157" w:rsidP="00905157">
      <w:pPr>
        <w:pStyle w:val="Heading2"/>
        <w:rPr>
          <w:b/>
          <w:u w:val="single"/>
        </w:rPr>
      </w:pPr>
      <w:r w:rsidRPr="00D37C3B">
        <w:rPr>
          <w:b/>
          <w:u w:val="single"/>
        </w:rPr>
        <w:t>GameComponent.cpp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::instances = 0;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instances;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::Update(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eventTime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eventTime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Updated @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uTime.tm_hour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uTime.tm_min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uTime.tm_sec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905157" w:rsidRPr="00D37C3B" w:rsidRDefault="00905157" w:rsidP="00905157">
      <w:pPr>
        <w:pStyle w:val="Heading2"/>
        <w:rPr>
          <w:b/>
          <w:u w:val="single"/>
        </w:rPr>
      </w:pPr>
      <w:proofErr w:type="spellStart"/>
      <w:r w:rsidRPr="00D37C3B">
        <w:rPr>
          <w:b/>
          <w:u w:val="single"/>
        </w:rPr>
        <w:t>DrawableGameComponent.h</w:t>
      </w:r>
      <w:proofErr w:type="spellEnd"/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DrawableGameComponent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GameComponent</w:t>
      </w:r>
      <w:proofErr w:type="spellEnd"/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DrawableGameComponent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SCREEN_HEIGHT;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SCREEN_WIDTH;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eventTime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Draw();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905157" w:rsidRPr="00D37C3B" w:rsidRDefault="00905157" w:rsidP="00905157">
      <w:pPr>
        <w:pStyle w:val="Heading2"/>
        <w:rPr>
          <w:b/>
          <w:u w:val="single"/>
        </w:rPr>
      </w:pPr>
      <w:r w:rsidRPr="00D37C3B">
        <w:rPr>
          <w:b/>
          <w:u w:val="single"/>
        </w:rPr>
        <w:lastRenderedPageBreak/>
        <w:t>DrawableGameComponent.cpp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DrawableGameComponent.h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DrawableGameComponent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DrawableGameComponent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: SCREEN_HEIGHT(20), SCREEN_WIDTH(80)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-&gt;x = 0;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-&gt;y = 0;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-&gt;direction =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DrawableGameComponent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::Update(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eventTime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eventTime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Updated @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uTime.tm_hour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uTime.tm_min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uTime.tm_sec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(direction) 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 -1 &amp;&amp; x &lt; SCREEN_WIDTH) 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-= 1;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 -1 &amp;&amp; x &lt; SCREEN_WIDTH) 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1;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&gt; -1 &amp;&amp; y &lt; SCREEN_HEIGHT) 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1;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&gt; -1 &amp;&amp; y &lt; SCREEN_HEIGHT) 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-= 1;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 0)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&lt; 0)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DrawableGameComponent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direction;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&gt;(rand() % 4);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direction);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DrawableGameComponent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::Draw()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(direction) 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"Right"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157" w:rsidRDefault="00905157" w:rsidP="00905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157" w:rsidRDefault="00905157" w:rsidP="00905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1E5769" w:rsidP="00905157">
      <w:pPr>
        <w:rPr>
          <w:rFonts w:ascii="Consolas" w:hAnsi="Consolas" w:cs="Consolas"/>
          <w:color w:val="000000"/>
          <w:sz w:val="19"/>
          <w:szCs w:val="19"/>
        </w:rPr>
      </w:pPr>
    </w:p>
    <w:p w:rsidR="001E5769" w:rsidRDefault="003D2A0F" w:rsidP="001E5769">
      <w:pPr>
        <w:pStyle w:val="Heading1"/>
        <w:rPr>
          <w:b/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266700</wp:posOffset>
            </wp:positionV>
            <wp:extent cx="438150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506" y="21459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5" t="15600" r="70883" b="54855"/>
                    <a:stretch/>
                  </pic:blipFill>
                  <pic:spPr bwMode="auto">
                    <a:xfrm>
                      <a:off x="0" y="0"/>
                      <a:ext cx="4381500" cy="322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769" w:rsidRPr="001E5769">
        <w:rPr>
          <w:b/>
          <w:u w:val="single"/>
        </w:rPr>
        <w:t>Task 2</w:t>
      </w:r>
    </w:p>
    <w:p w:rsidR="003D5BCD" w:rsidRDefault="003D5BCD" w:rsidP="001E5769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A6D35" wp14:editId="532C4213">
                <wp:simplePos x="0" y="0"/>
                <wp:positionH relativeFrom="column">
                  <wp:posOffset>3368040</wp:posOffset>
                </wp:positionH>
                <wp:positionV relativeFrom="paragraph">
                  <wp:posOffset>73025</wp:posOffset>
                </wp:positionV>
                <wp:extent cx="1341120" cy="2590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CD" w:rsidRDefault="003D5BCD" w:rsidP="003D5BCD">
                            <w:proofErr w:type="spellStart"/>
                            <w:r>
                              <w:t>Call</w:t>
                            </w:r>
                            <w:r>
                              <w:t>Client</w:t>
                            </w:r>
                            <w:proofErr w:type="spellEnd"/>
                            <w:r>
                              <w:t xml:space="preserve">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AA6D3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5.2pt;margin-top:5.75pt;width:105.6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" fillcolor="white [3201]" strokeweight=".5pt">
                <v:textbox>
                  <w:txbxContent>
                    <w:p w:rsidR="003D5BCD" w:rsidRDefault="003D5BCD" w:rsidP="003D5BCD">
                      <w:proofErr w:type="spellStart"/>
                      <w:r>
                        <w:t>Call</w:t>
                      </w:r>
                      <w:r>
                        <w:t>Client</w:t>
                      </w:r>
                      <w:proofErr w:type="spellEnd"/>
                      <w:r>
                        <w:t xml:space="preserve"> Console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95885</wp:posOffset>
                </wp:positionV>
                <wp:extent cx="1341120" cy="2590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CD" w:rsidRDefault="003D5BCD">
                            <w:proofErr w:type="spellStart"/>
                            <w:r>
                              <w:t>CallServer</w:t>
                            </w:r>
                            <w:proofErr w:type="spellEnd"/>
                            <w:r>
                              <w:t xml:space="preserve">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-9pt;margin-top:7.55pt;width:10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" fillcolor="white [3201]" strokeweight=".5pt">
                <v:textbox>
                  <w:txbxContent>
                    <w:p w:rsidR="003D5BCD" w:rsidRDefault="003D5BCD">
                      <w:proofErr w:type="spellStart"/>
                      <w:r>
                        <w:t>CallServer</w:t>
                      </w:r>
                      <w:proofErr w:type="spellEnd"/>
                      <w:r>
                        <w:t xml:space="preserve"> Console</w:t>
                      </w:r>
                    </w:p>
                  </w:txbxContent>
                </v:textbox>
              </v:shape>
            </w:pict>
          </mc:Fallback>
        </mc:AlternateContent>
      </w:r>
    </w:p>
    <w:p w:rsidR="003D5BCD" w:rsidRPr="003D5BCD" w:rsidRDefault="003D5BCD" w:rsidP="003D5BCD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7418188" cy="2407920"/>
            <wp:effectExtent l="0" t="0" r="0" b="0"/>
            <wp:wrapTight wrapText="bothSides">
              <wp:wrapPolygon edited="0">
                <wp:start x="0" y="0"/>
                <wp:lineTo x="0" y="21361"/>
                <wp:lineTo x="21522" y="21361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11818" r="24086" b="50128"/>
                    <a:stretch/>
                  </pic:blipFill>
                  <pic:spPr bwMode="auto">
                    <a:xfrm>
                      <a:off x="0" y="0"/>
                      <a:ext cx="7418188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BCD" w:rsidRPr="003D5BCD" w:rsidRDefault="003D5BCD" w:rsidP="003D5BCD"/>
    <w:p w:rsidR="003D5BCD" w:rsidRDefault="003D5BCD" w:rsidP="003D5BCD">
      <w:pPr>
        <w:tabs>
          <w:tab w:val="left" w:pos="1068"/>
        </w:tabs>
      </w:pPr>
      <w:r>
        <w:tab/>
      </w:r>
    </w:p>
    <w:p w:rsidR="003D5BCD" w:rsidRDefault="003D5BCD" w:rsidP="003D5BCD">
      <w:pPr>
        <w:tabs>
          <w:tab w:val="left" w:pos="1068"/>
        </w:tabs>
      </w:pPr>
    </w:p>
    <w:p w:rsidR="003D5BCD" w:rsidRDefault="003D5BCD" w:rsidP="003D5BCD">
      <w:pPr>
        <w:tabs>
          <w:tab w:val="left" w:pos="1068"/>
        </w:tabs>
      </w:pPr>
    </w:p>
    <w:p w:rsidR="003D5BCD" w:rsidRDefault="003D5BCD" w:rsidP="003D5BCD">
      <w:pPr>
        <w:tabs>
          <w:tab w:val="left" w:pos="1068"/>
        </w:tabs>
      </w:pPr>
    </w:p>
    <w:p w:rsidR="003D5BCD" w:rsidRDefault="003D5BCD" w:rsidP="003D5BCD">
      <w:pPr>
        <w:tabs>
          <w:tab w:val="left" w:pos="1068"/>
        </w:tabs>
      </w:pPr>
    </w:p>
    <w:p w:rsidR="003D5BCD" w:rsidRPr="003D5BCD" w:rsidRDefault="003D5BCD" w:rsidP="003D5BCD">
      <w:pPr>
        <w:tabs>
          <w:tab w:val="left" w:pos="1068"/>
        </w:tabs>
      </w:pPr>
    </w:p>
    <w:p w:rsidR="003D5BCD" w:rsidRDefault="00491AD0" w:rsidP="00491AD0">
      <w:pPr>
        <w:pStyle w:val="Heading2"/>
        <w:rPr>
          <w:b/>
          <w:u w:val="single"/>
        </w:rPr>
      </w:pPr>
      <w:r>
        <w:rPr>
          <w:b/>
          <w:u w:val="single"/>
        </w:rPr>
        <w:lastRenderedPageBreak/>
        <w:t>Task 2 – CallServer.cpp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Task 2 -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CallServer.cpp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0" w:name="_GoBack"/>
      <w:bookmarkEnd w:id="0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&lt;exception&gt;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Sets up the server script so main can call its functions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*server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Calls initialise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server script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-&gt;Initialise();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Calls the rest of servers functions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-&gt;Socket();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-&gt;Bind();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-&gt;Listen();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FailedConnection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-&gt;Receive();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terminates use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</w:p>
    <w:p w:rsidR="00491AD0" w:rsidRPr="00491AD0" w:rsidRDefault="00491AD0" w:rsidP="00491AD0">
      <w:pPr>
        <w:pStyle w:val="Heading2"/>
        <w:rPr>
          <w:b/>
          <w:u w:val="single"/>
        </w:rPr>
      </w:pPr>
      <w:r w:rsidRPr="00491AD0">
        <w:rPr>
          <w:b/>
          <w:u w:val="single"/>
        </w:rPr>
        <w:t>Task 2 – CallClient.cpp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Task 2 -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CallClient.cpp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&lt;exception&gt;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Sets up the client script so main can call its functions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*client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Calls initialise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the client script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-&gt;Initialise();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Calls the rest of clients functions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-&gt;Socket();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-&gt;Connect();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-&gt;Send();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terminates use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pStyle w:val="Heading2"/>
        <w:rPr>
          <w:b/>
          <w:u w:val="single"/>
        </w:rPr>
      </w:pPr>
      <w:proofErr w:type="spellStart"/>
      <w:r w:rsidRPr="00491AD0">
        <w:rPr>
          <w:b/>
          <w:u w:val="single"/>
        </w:rPr>
        <w:lastRenderedPageBreak/>
        <w:t>Comms.h</w:t>
      </w:r>
      <w:proofErr w:type="spell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"winsock2.h"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"ws2tcpip.h"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&lt;exception&gt;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Comms</w:t>
      </w:r>
      <w:proofErr w:type="spell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Initialise();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Variable declarations that are both used in client and server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cpps</w:t>
      </w:r>
      <w:proofErr w:type="spell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SOCKADDR_STORAGE</w:t>
      </w:r>
      <w:r>
        <w:rPr>
          <w:rFonts w:ascii="Consolas" w:hAnsi="Consolas" w:cs="Consolas"/>
          <w:color w:val="000000"/>
          <w:sz w:val="19"/>
          <w:szCs w:val="19"/>
        </w:rPr>
        <w:t xml:space="preserve"> from;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NI_MAXSERV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NI_MAXHOST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port = 55555;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wVersionRequested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2);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sockaddr_in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sockaddr_in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buffer[200];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Exception class used in server and client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throw a server send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ServerSendError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"Server send error %ld.\n"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Exception class used in server and client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throw a socket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at socket():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Pr="00491AD0" w:rsidRDefault="00491AD0" w:rsidP="00491AD0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Pr="003D5BCD" w:rsidRDefault="003D5BCD" w:rsidP="003D5BCD"/>
    <w:p w:rsidR="003D5BCD" w:rsidRDefault="00491AD0" w:rsidP="00491AD0">
      <w:pPr>
        <w:pStyle w:val="Heading2"/>
        <w:rPr>
          <w:b/>
          <w:u w:val="single"/>
        </w:rPr>
      </w:pPr>
      <w:r w:rsidRPr="00491AD0">
        <w:rPr>
          <w:b/>
          <w:u w:val="single"/>
        </w:rPr>
        <w:lastRenderedPageBreak/>
        <w:t>Comms.cpp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Comms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::Initialise()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Initialises WSA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wVersionRequested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error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wsaerr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equal to 0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Winsock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found!"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Winsock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wsaData.szSystemStatus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error)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</w:p>
    <w:p w:rsidR="00491AD0" w:rsidRPr="00491AD0" w:rsidRDefault="00491AD0" w:rsidP="00491AD0">
      <w:pPr>
        <w:pStyle w:val="Heading2"/>
        <w:rPr>
          <w:b/>
          <w:u w:val="single"/>
        </w:rPr>
      </w:pPr>
      <w:proofErr w:type="spellStart"/>
      <w:r w:rsidRPr="00491AD0">
        <w:rPr>
          <w:b/>
          <w:u w:val="single"/>
        </w:rPr>
        <w:t>Server.h</w:t>
      </w:r>
      <w:proofErr w:type="spell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base class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Comms</w:t>
      </w:r>
      <w:proofErr w:type="spell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Initializes server functions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Socket();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Bind();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Listen();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FailedConnection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Receive();</w:t>
      </w:r>
    </w:p>
    <w:p w:rsidR="003D5BCD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pStyle w:val="Heading2"/>
        <w:rPr>
          <w:b/>
          <w:u w:val="single"/>
        </w:rPr>
      </w:pPr>
      <w:r w:rsidRPr="00491AD0">
        <w:rPr>
          <w:b/>
          <w:u w:val="single"/>
        </w:rPr>
        <w:lastRenderedPageBreak/>
        <w:t>Server.cpp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Server()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creates a socket that is bound to a specific transport service provider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>::Socket()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INVALID_SOCKET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socket(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SOCK_STREAM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IPPROTO_TCP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INVALID_SOCKET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error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SocketError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"socket() is OK!"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s) </w:t>
      </w:r>
      <w:r>
        <w:rPr>
          <w:rFonts w:ascii="Consolas" w:hAnsi="Consolas" w:cs="Consolas"/>
          <w:color w:val="008000"/>
          <w:sz w:val="19"/>
          <w:szCs w:val="19"/>
        </w:rPr>
        <w:t xml:space="preserve">// Catches class error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associates a local address with a socket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>::Bind()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service.sin_family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InetPton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service.sin_addr.</w:t>
      </w:r>
      <w:r>
        <w:rPr>
          <w:rFonts w:ascii="Consolas" w:hAnsi="Consolas" w:cs="Consolas"/>
          <w:color w:val="6F008A"/>
          <w:sz w:val="19"/>
          <w:szCs w:val="19"/>
        </w:rPr>
        <w:t>s_addr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port);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*)&amp;service,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(service)) ==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char followed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"bind() failed: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"bind() is OK!"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error) </w:t>
      </w:r>
      <w:r>
        <w:rPr>
          <w:rFonts w:ascii="Consolas" w:hAnsi="Consolas" w:cs="Consolas"/>
          <w:color w:val="008000"/>
          <w:sz w:val="19"/>
          <w:szCs w:val="19"/>
        </w:rPr>
        <w:t>// Catches char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functions listens for a client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::Listen()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(listen(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1) ==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"listen(): Error listening on socket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"listen() is OK, I'm waiting for connections..."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error) </w:t>
      </w:r>
      <w:r>
        <w:rPr>
          <w:rFonts w:ascii="Consolas" w:hAnsi="Consolas" w:cs="Consolas"/>
          <w:color w:val="008000"/>
          <w:sz w:val="19"/>
          <w:szCs w:val="19"/>
        </w:rPr>
        <w:t>// Catches char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functions checks to see if the server failed to connect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FailedConnection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getsockopt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SOL_SOCKET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SO_TYPE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(from);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accept(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*)&amp;from,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INVALID_SOCKET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"accept failed: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error) </w:t>
      </w:r>
      <w:r>
        <w:rPr>
          <w:rFonts w:ascii="Consolas" w:hAnsi="Consolas" w:cs="Consolas"/>
          <w:color w:val="008000"/>
          <w:sz w:val="19"/>
          <w:szCs w:val="19"/>
        </w:rPr>
        <w:t>// Catches char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permits an incoming connection on a socket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*)&amp;from,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NI_MAXHOST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NI_MAXSERV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NI_NUMERICHOST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NI_NUMERICSERV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getnameinfo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error) </w:t>
      </w:r>
      <w:r>
        <w:rPr>
          <w:rFonts w:ascii="Consolas" w:hAnsi="Consolas" w:cs="Consolas"/>
          <w:color w:val="008000"/>
          <w:sz w:val="19"/>
          <w:szCs w:val="19"/>
        </w:rPr>
        <w:t>// Catches char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"Accepted connection from host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port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"Accepted 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>::Receive()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200, 0);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"Client: error %ld.\n"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"Received data : %s 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error) </w:t>
      </w:r>
      <w:r>
        <w:rPr>
          <w:rFonts w:ascii="Consolas" w:hAnsi="Consolas" w:cs="Consolas"/>
          <w:color w:val="008000"/>
          <w:sz w:val="19"/>
          <w:szCs w:val="19"/>
        </w:rPr>
        <w:t>// Catches char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[200] = </w:t>
      </w:r>
      <w:r>
        <w:rPr>
          <w:rFonts w:ascii="Consolas" w:hAnsi="Consolas" w:cs="Consolas"/>
          <w:color w:val="A31515"/>
          <w:sz w:val="19"/>
          <w:szCs w:val="19"/>
        </w:rPr>
        <w:t xml:space="preserve">"Message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200, 0);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error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ServerSendError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ServerSendError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"Server: sent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bytes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ServerSendError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e) </w:t>
      </w:r>
      <w:r>
        <w:rPr>
          <w:rFonts w:ascii="Consolas" w:hAnsi="Consolas" w:cs="Consolas"/>
          <w:color w:val="008000"/>
          <w:sz w:val="19"/>
          <w:szCs w:val="19"/>
        </w:rPr>
        <w:t>// Catches class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catch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</w:p>
    <w:p w:rsidR="00491AD0" w:rsidRPr="00491AD0" w:rsidRDefault="00491AD0" w:rsidP="00491AD0">
      <w:pPr>
        <w:pStyle w:val="Heading2"/>
        <w:rPr>
          <w:b/>
          <w:u w:val="single"/>
        </w:rPr>
      </w:pPr>
      <w:proofErr w:type="spellStart"/>
      <w:r w:rsidRPr="00491AD0">
        <w:rPr>
          <w:b/>
          <w:u w:val="single"/>
        </w:rPr>
        <w:t>Client.h</w:t>
      </w:r>
      <w:proofErr w:type="spell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base class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Comms</w:t>
      </w:r>
      <w:proofErr w:type="spell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Initializes server functions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Socket();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Send();</w:t>
      </w:r>
    </w:p>
    <w:p w:rsidR="003D5BCD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91AD0" w:rsidRDefault="00491AD0" w:rsidP="00491AD0">
      <w:pPr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pStyle w:val="Heading2"/>
        <w:rPr>
          <w:b/>
          <w:u w:val="single"/>
        </w:rPr>
      </w:pPr>
      <w:r w:rsidRPr="00491AD0">
        <w:rPr>
          <w:b/>
          <w:u w:val="single"/>
        </w:rPr>
        <w:t>Client.cpp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Client()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creates a socket that is bound to a specific transport service provider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::Socket()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INVALID_SOCKET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socket(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SOCK_STREAM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IPPROTO_TCP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INVALID_SOCKET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error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SocketError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"socket() is OK!"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s) </w:t>
      </w:r>
      <w:r>
        <w:rPr>
          <w:rFonts w:ascii="Consolas" w:hAnsi="Consolas" w:cs="Consolas"/>
          <w:color w:val="008000"/>
          <w:sz w:val="19"/>
          <w:szCs w:val="19"/>
        </w:rPr>
        <w:t xml:space="preserve">// Catches class error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function connects a client to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invoked from within the client)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::Connect()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clientService.sin_family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InetPton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clientService.sin_addr.</w:t>
      </w:r>
      <w:r>
        <w:rPr>
          <w:rFonts w:ascii="Consolas" w:hAnsi="Consolas" w:cs="Consolas"/>
          <w:color w:val="6F008A"/>
          <w:sz w:val="19"/>
          <w:szCs w:val="19"/>
        </w:rPr>
        <w:t>s_addr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clientService.sin_port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port);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"Client: connect() - Failed to connect."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"Client: connect() is OK."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"Client: Can start sending and receiving data..."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error) </w:t>
      </w:r>
      <w:r>
        <w:rPr>
          <w:rFonts w:ascii="Consolas" w:hAnsi="Consolas" w:cs="Consolas"/>
          <w:color w:val="008000"/>
          <w:sz w:val="19"/>
          <w:szCs w:val="19"/>
        </w:rPr>
        <w:t>// Catches char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::Send()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message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buffer, 200);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buffer, 200, 0);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(buffer, </w:t>
      </w:r>
      <w:r>
        <w:rPr>
          <w:rFonts w:ascii="Consolas" w:hAnsi="Consolas" w:cs="Consolas"/>
          <w:color w:val="A31515"/>
          <w:sz w:val="19"/>
          <w:szCs w:val="19"/>
        </w:rPr>
        <w:t>"SHUTDOWN"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error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ServerSendError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ServerSendError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"Server: sent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bytes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ServerSendError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e) </w:t>
      </w:r>
      <w:r>
        <w:rPr>
          <w:rFonts w:ascii="Consolas" w:hAnsi="Consolas" w:cs="Consolas"/>
          <w:color w:val="008000"/>
          <w:sz w:val="19"/>
          <w:szCs w:val="19"/>
        </w:rPr>
        <w:t>// Catches class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200, 0);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"Client send error %ld.\n"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"Server: sent %s 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error) </w:t>
      </w:r>
      <w:r>
        <w:rPr>
          <w:rFonts w:ascii="Consolas" w:hAnsi="Consolas" w:cs="Consolas"/>
          <w:color w:val="008000"/>
          <w:sz w:val="19"/>
          <w:szCs w:val="19"/>
        </w:rPr>
        <w:t>// Catches char error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r>
        <w:rPr>
          <w:rFonts w:ascii="Consolas" w:hAnsi="Consolas" w:cs="Consolas"/>
          <w:color w:val="008000"/>
          <w:sz w:val="19"/>
          <w:szCs w:val="19"/>
        </w:rPr>
        <w:t>// Default catch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Default="00491AD0" w:rsidP="0049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1AD0" w:rsidRPr="00491AD0" w:rsidRDefault="00491AD0" w:rsidP="00491AD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769" w:rsidRPr="003D5BCD" w:rsidRDefault="001E5769" w:rsidP="003D5BCD"/>
    <w:sectPr w:rsidR="001E5769" w:rsidRPr="003D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3AB" w:rsidRDefault="00CA13AB" w:rsidP="007D7111">
      <w:pPr>
        <w:spacing w:after="0" w:line="240" w:lineRule="auto"/>
      </w:pPr>
      <w:r>
        <w:separator/>
      </w:r>
    </w:p>
  </w:endnote>
  <w:endnote w:type="continuationSeparator" w:id="0">
    <w:p w:rsidR="00CA13AB" w:rsidRDefault="00CA13AB" w:rsidP="007D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3AB" w:rsidRDefault="00CA13AB" w:rsidP="007D7111">
      <w:pPr>
        <w:spacing w:after="0" w:line="240" w:lineRule="auto"/>
      </w:pPr>
      <w:r>
        <w:separator/>
      </w:r>
    </w:p>
  </w:footnote>
  <w:footnote w:type="continuationSeparator" w:id="0">
    <w:p w:rsidR="00CA13AB" w:rsidRDefault="00CA13AB" w:rsidP="007D7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59"/>
    <w:rsid w:val="001E5769"/>
    <w:rsid w:val="00252C85"/>
    <w:rsid w:val="00293D59"/>
    <w:rsid w:val="003D2A0F"/>
    <w:rsid w:val="003D5BCD"/>
    <w:rsid w:val="00491AD0"/>
    <w:rsid w:val="005A1C36"/>
    <w:rsid w:val="007D7111"/>
    <w:rsid w:val="00905157"/>
    <w:rsid w:val="00CA13AB"/>
    <w:rsid w:val="00D13224"/>
    <w:rsid w:val="00D37C3B"/>
    <w:rsid w:val="00F2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EB7F"/>
  <w15:chartTrackingRefBased/>
  <w15:docId w15:val="{447DB785-1211-4F9E-AB5E-519B376F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7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11"/>
  </w:style>
  <w:style w:type="paragraph" w:styleId="Footer">
    <w:name w:val="footer"/>
    <w:basedOn w:val="Normal"/>
    <w:link w:val="FooterChar"/>
    <w:uiPriority w:val="99"/>
    <w:unhideWhenUsed/>
    <w:rsid w:val="007D7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11"/>
  </w:style>
  <w:style w:type="character" w:customStyle="1" w:styleId="Heading2Char">
    <w:name w:val="Heading 2 Char"/>
    <w:basedOn w:val="DefaultParagraphFont"/>
    <w:link w:val="Heading2"/>
    <w:uiPriority w:val="9"/>
    <w:rsid w:val="00905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63F2A529</Template>
  <TotalTime>28</TotalTime>
  <Pages>16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Foster</dc:creator>
  <cp:keywords/>
  <dc:description/>
  <cp:lastModifiedBy>Luke Foster</cp:lastModifiedBy>
  <cp:revision>16</cp:revision>
  <dcterms:created xsi:type="dcterms:W3CDTF">2018-01-18T17:41:00Z</dcterms:created>
  <dcterms:modified xsi:type="dcterms:W3CDTF">2018-01-18T18:09:00Z</dcterms:modified>
</cp:coreProperties>
</file>